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3974C" w14:textId="6C8F3D91" w:rsidR="00C44212" w:rsidRDefault="00E3309D">
      <w:pPr>
        <w:pStyle w:val="Heading1"/>
      </w:pPr>
      <w:proofErr w:type="spellStart"/>
      <w:r>
        <w:t>Starwars</w:t>
      </w:r>
      <w:proofErr w:type="spellEnd"/>
      <w:r w:rsidR="0030680A">
        <w:t xml:space="preserve"> Documentation</w:t>
      </w:r>
      <w:r>
        <w:t>:</w:t>
      </w:r>
    </w:p>
    <w:p w14:paraId="2A657FA0" w14:textId="1AC19432" w:rsidR="00E3309D" w:rsidRDefault="00E3309D" w:rsidP="00E3309D">
      <w:r>
        <w:t xml:space="preserve">What is </w:t>
      </w:r>
      <w:proofErr w:type="spellStart"/>
      <w:r>
        <w:t>Starwars</w:t>
      </w:r>
      <w:proofErr w:type="spellEnd"/>
      <w:r>
        <w:t>?</w:t>
      </w:r>
    </w:p>
    <w:p w14:paraId="02633005" w14:textId="3EAABCF9" w:rsidR="00D91EDD" w:rsidRDefault="00E3309D" w:rsidP="00D91EDD">
      <w:pPr>
        <w:pStyle w:val="ListParagraph"/>
        <w:numPr>
          <w:ilvl w:val="0"/>
          <w:numId w:val="15"/>
        </w:numPr>
      </w:pPr>
      <w:proofErr w:type="spellStart"/>
      <w:r>
        <w:t>Starwars</w:t>
      </w:r>
      <w:proofErr w:type="spellEnd"/>
      <w:r>
        <w:t xml:space="preserve"> is exactly what it sounds like, you as a player need to kill other enemies using </w:t>
      </w:r>
      <w:r w:rsidR="00D91EDD">
        <w:t xml:space="preserve">a </w:t>
      </w:r>
      <w:r>
        <w:t xml:space="preserve">ship that </w:t>
      </w:r>
      <w:r w:rsidR="00D91EDD">
        <w:t xml:space="preserve">shoots bullets. There will be enemies always approaching you. The scores are based on time, kills, damage taken. </w:t>
      </w:r>
    </w:p>
    <w:p w14:paraId="5829C83F" w14:textId="4BD8BD00" w:rsidR="00D91EDD" w:rsidRDefault="00D91EDD" w:rsidP="00D91EDD">
      <w:pPr>
        <w:pStyle w:val="ListParagraph"/>
        <w:numPr>
          <w:ilvl w:val="0"/>
          <w:numId w:val="15"/>
        </w:numPr>
      </w:pPr>
      <w:r>
        <w:t>This project was done in JAVA eclipse.</w:t>
      </w:r>
    </w:p>
    <w:p w14:paraId="092FFEBA" w14:textId="669C750C" w:rsidR="00E3309D" w:rsidRPr="00E3309D" w:rsidRDefault="00D91EDD" w:rsidP="00D91EDD">
      <w:pPr>
        <w:pStyle w:val="Heading1"/>
      </w:pPr>
      <w:r>
        <w:t>Files included are</w:t>
      </w:r>
      <w:r>
        <w:t>:</w:t>
      </w:r>
    </w:p>
    <w:p w14:paraId="40293358" w14:textId="19A67275" w:rsidR="00C44212" w:rsidRDefault="00D91EDD" w:rsidP="00D91EDD">
      <w:pPr>
        <w:pStyle w:val="ListNumber"/>
      </w:pPr>
      <w:r w:rsidRPr="00D91EDD">
        <w:t>Game.java</w:t>
      </w:r>
      <w:r>
        <w:t xml:space="preserve">: this is the </w:t>
      </w:r>
      <w:r w:rsidRPr="00D91EDD">
        <w:t>main file</w:t>
      </w:r>
    </w:p>
    <w:p w14:paraId="52767642" w14:textId="17841764" w:rsidR="00D91EDD" w:rsidRDefault="00D91EDD" w:rsidP="00D91EDD">
      <w:pPr>
        <w:pStyle w:val="ListNumber"/>
      </w:pPr>
      <w:r>
        <w:t>Player.java: characters involved</w:t>
      </w:r>
    </w:p>
    <w:p w14:paraId="22A8C761" w14:textId="612BF930" w:rsidR="00D91EDD" w:rsidRDefault="00D91EDD" w:rsidP="00D91EDD">
      <w:pPr>
        <w:pStyle w:val="ListNumber"/>
      </w:pPr>
      <w:r>
        <w:t>Enemy.java: people you are aiming at to win</w:t>
      </w:r>
    </w:p>
    <w:p w14:paraId="5AA2FE05" w14:textId="2CD6451B" w:rsidR="00D91EDD" w:rsidRDefault="00D91EDD" w:rsidP="00D91EDD">
      <w:pPr>
        <w:pStyle w:val="ListNumber"/>
      </w:pPr>
      <w:r>
        <w:t>HeathBar.java: health is displayed in hearts</w:t>
      </w:r>
    </w:p>
    <w:p w14:paraId="59270E33" w14:textId="68128459" w:rsidR="00D91EDD" w:rsidRDefault="00D91EDD" w:rsidP="00D91EDD">
      <w:pPr>
        <w:pStyle w:val="ListNumber"/>
      </w:pPr>
      <w:r>
        <w:t>Bullet.java: item being used to kill enemies</w:t>
      </w:r>
    </w:p>
    <w:p w14:paraId="396E70D5" w14:textId="7106620B" w:rsidR="00D91EDD" w:rsidRDefault="00D91EDD" w:rsidP="00D91EDD">
      <w:pPr>
        <w:pStyle w:val="ListNumber"/>
      </w:pPr>
      <w:r>
        <w:t xml:space="preserve">KeyDetector.java: tracks your movement </w:t>
      </w:r>
    </w:p>
    <w:p w14:paraId="67D64F53" w14:textId="059CA315" w:rsidR="00D91EDD" w:rsidRDefault="00D91EDD" w:rsidP="00D91EDD">
      <w:pPr>
        <w:pStyle w:val="ListNumber"/>
      </w:pPr>
      <w:r>
        <w:t>MouseDetector.java: tracks button pressed</w:t>
      </w:r>
    </w:p>
    <w:p w14:paraId="36F22F4C" w14:textId="7677671F" w:rsidR="00D91EDD" w:rsidRDefault="00D91EDD" w:rsidP="00D91EDD">
      <w:pPr>
        <w:pStyle w:val="ListNumber"/>
      </w:pPr>
      <w:r>
        <w:t xml:space="preserve">ResultPanel.java: displayed ending results </w:t>
      </w:r>
      <w:r w:rsidR="008B1A0D">
        <w:t>with score and decision.</w:t>
      </w:r>
    </w:p>
    <w:p w14:paraId="07A38EDD" w14:textId="21E6E432" w:rsidR="00C44212" w:rsidRDefault="00D91EDD">
      <w:pPr>
        <w:pStyle w:val="Heading2"/>
      </w:pPr>
      <w:r>
        <w:t xml:space="preserve">Sprites were taken from </w:t>
      </w:r>
      <w:hyperlink r:id="rId7" w:history="1">
        <w:r w:rsidRPr="008B245B">
          <w:rPr>
            <w:rStyle w:val="Hyperlink"/>
          </w:rPr>
          <w:t>https://opengameart.org/</w:t>
        </w:r>
      </w:hyperlink>
      <w:r>
        <w:rPr>
          <w:rStyle w:val="Hyperlink"/>
        </w:rPr>
        <w:t xml:space="preserve"> </w:t>
      </w:r>
    </w:p>
    <w:sectPr w:rsidR="00C44212">
      <w:footerReference w:type="default" r:id="rId8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425C2" w14:textId="77777777" w:rsidR="00DB73E0" w:rsidRDefault="00DB73E0">
      <w:pPr>
        <w:spacing w:after="0" w:line="240" w:lineRule="auto"/>
      </w:pPr>
      <w:r>
        <w:separator/>
      </w:r>
    </w:p>
    <w:p w14:paraId="536980AE" w14:textId="77777777" w:rsidR="00DB73E0" w:rsidRDefault="00DB73E0"/>
    <w:p w14:paraId="117A810F" w14:textId="77777777" w:rsidR="00DB73E0" w:rsidRDefault="00DB73E0"/>
  </w:endnote>
  <w:endnote w:type="continuationSeparator" w:id="0">
    <w:p w14:paraId="129A35E4" w14:textId="77777777" w:rsidR="00DB73E0" w:rsidRDefault="00DB73E0">
      <w:pPr>
        <w:spacing w:after="0" w:line="240" w:lineRule="auto"/>
      </w:pPr>
      <w:r>
        <w:continuationSeparator/>
      </w:r>
    </w:p>
    <w:p w14:paraId="41122AFE" w14:textId="77777777" w:rsidR="00DB73E0" w:rsidRDefault="00DB73E0"/>
    <w:p w14:paraId="710830D5" w14:textId="77777777" w:rsidR="00DB73E0" w:rsidRDefault="00DB73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833810" w14:textId="77777777" w:rsidR="00C44212" w:rsidRDefault="00DB73E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A1D1C" w14:textId="77777777" w:rsidR="00DB73E0" w:rsidRDefault="00DB73E0">
      <w:pPr>
        <w:spacing w:after="0" w:line="240" w:lineRule="auto"/>
      </w:pPr>
      <w:r>
        <w:separator/>
      </w:r>
    </w:p>
    <w:p w14:paraId="759B758A" w14:textId="77777777" w:rsidR="00DB73E0" w:rsidRDefault="00DB73E0"/>
    <w:p w14:paraId="67F91C14" w14:textId="77777777" w:rsidR="00DB73E0" w:rsidRDefault="00DB73E0"/>
  </w:footnote>
  <w:footnote w:type="continuationSeparator" w:id="0">
    <w:p w14:paraId="3AECA73D" w14:textId="77777777" w:rsidR="00DB73E0" w:rsidRDefault="00DB73E0">
      <w:pPr>
        <w:spacing w:after="0" w:line="240" w:lineRule="auto"/>
      </w:pPr>
      <w:r>
        <w:continuationSeparator/>
      </w:r>
    </w:p>
    <w:p w14:paraId="23D8A7F4" w14:textId="77777777" w:rsidR="00DB73E0" w:rsidRDefault="00DB73E0"/>
    <w:p w14:paraId="49AFF87B" w14:textId="77777777" w:rsidR="00DB73E0" w:rsidRDefault="00DB73E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 w15:restartNumberingAfterBreak="0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 w15:restartNumberingAfterBreak="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07354"/>
    <w:multiLevelType w:val="hybridMultilevel"/>
    <w:tmpl w:val="7ACC7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9D"/>
    <w:rsid w:val="0030680A"/>
    <w:rsid w:val="008B1A0D"/>
    <w:rsid w:val="00C44212"/>
    <w:rsid w:val="00D91EDD"/>
    <w:rsid w:val="00DB73E0"/>
    <w:rsid w:val="00E3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377151"/>
  <w15:chartTrackingRefBased/>
  <w15:docId w15:val="{F626D581-EE38-4A45-9B6C-8222719BE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D91ED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91EDD"/>
    <w:rPr>
      <w:color w:val="8956A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opengamear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spreetsingh/Library/Containers/com.microsoft.Word/Data/Library/Application%20Support/Microsoft/Office/16.0/DTS/en-US%7b9D6BCEF5-8371-394B-960D-60AAA2960F92%7d/%7b28396B4A-6AD2-854B-80F8-86A9703D20C4%7dtf10002083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11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Singh, Jaspreet</cp:lastModifiedBy>
  <cp:revision>2</cp:revision>
  <dcterms:created xsi:type="dcterms:W3CDTF">2021-10-28T18:39:00Z</dcterms:created>
  <dcterms:modified xsi:type="dcterms:W3CDTF">2021-10-28T19:00:00Z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